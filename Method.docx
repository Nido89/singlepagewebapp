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D02" w:rsidRDefault="00561D02" w:rsidP="001135B7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 w:rsidRPr="00CB305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0" o:spid="_x0000_i1025" type="#_x0000_t75" alt="My ready car .jpg" style="width:327.75pt;height:246pt;visibility:visible">
            <v:imagedata r:id="rId4" o:title=""/>
          </v:shape>
        </w:pict>
      </w:r>
      <w:r>
        <w:br w:type="textWrapping" w:clear="all"/>
      </w:r>
      <w:r w:rsidRPr="001135B7">
        <w:rPr>
          <w:rFonts w:ascii="Times New Roman" w:hAnsi="Times New Roman"/>
          <w:b/>
          <w:sz w:val="36"/>
          <w:szCs w:val="36"/>
          <w:u w:val="single"/>
        </w:rPr>
        <w:t>Method</w:t>
      </w:r>
    </w:p>
    <w:p w:rsidR="00561D02" w:rsidRDefault="00561D02" w:rsidP="001135B7">
      <w:pPr>
        <w:rPr>
          <w:sz w:val="24"/>
          <w:szCs w:val="24"/>
        </w:rPr>
      </w:pPr>
      <w:r>
        <w:rPr>
          <w:sz w:val="24"/>
          <w:szCs w:val="24"/>
        </w:rPr>
        <w:t>First of all selected the original background layer and then I have made a copy or duplicate of this layer. Then in the duplicate layer I named it as car paint I converted it in to mask mode. In mask mode I started painting the car with brush and at last I painted the whole car. In this way I made the selection of my whole car in mask mode. After that I removed the mask mode and now I can see my selections. Then I click on the layers button on top of the Photoshop window and I have chosen to create new  layer hue or color layer in which I selected the color which I liked and then I have chosen the car in the background which helped me to change the color of car. After that I saved it as jpg image and inserted it in to MS Word. From MSWord document I converted it into PDF document with my method of whole procedure.</w:t>
      </w:r>
    </w:p>
    <w:p w:rsidR="00561D02" w:rsidRDefault="00561D02" w:rsidP="001135B7">
      <w:pPr>
        <w:rPr>
          <w:sz w:val="24"/>
          <w:szCs w:val="24"/>
        </w:rPr>
      </w:pPr>
      <w:r>
        <w:rPr>
          <w:sz w:val="24"/>
          <w:szCs w:val="24"/>
        </w:rPr>
        <w:t>BR,</w:t>
      </w:r>
    </w:p>
    <w:p w:rsidR="00561D02" w:rsidRPr="001135B7" w:rsidRDefault="00561D02" w:rsidP="001135B7">
      <w:pPr>
        <w:rPr>
          <w:sz w:val="24"/>
          <w:szCs w:val="24"/>
        </w:rPr>
      </w:pPr>
      <w:r>
        <w:rPr>
          <w:sz w:val="24"/>
          <w:szCs w:val="24"/>
        </w:rPr>
        <w:t>Jalal Syed Naveed</w:t>
      </w:r>
    </w:p>
    <w:sectPr w:rsidR="00561D02" w:rsidRPr="001135B7" w:rsidSect="00F417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35B7"/>
    <w:rsid w:val="001135B7"/>
    <w:rsid w:val="00193092"/>
    <w:rsid w:val="002E647B"/>
    <w:rsid w:val="003509C0"/>
    <w:rsid w:val="00561D02"/>
    <w:rsid w:val="006A52A2"/>
    <w:rsid w:val="00CB3056"/>
    <w:rsid w:val="00F417C2"/>
    <w:rsid w:val="00F52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7C2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113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135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1</Pages>
  <Words>94</Words>
  <Characters>763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ALI_JEE</dc:creator>
  <cp:keywords/>
  <dc:description/>
  <cp:lastModifiedBy>Evtek</cp:lastModifiedBy>
  <cp:revision>2</cp:revision>
  <dcterms:created xsi:type="dcterms:W3CDTF">2009-11-07T18:48:00Z</dcterms:created>
  <dcterms:modified xsi:type="dcterms:W3CDTF">2009-11-09T11:11:00Z</dcterms:modified>
</cp:coreProperties>
</file>